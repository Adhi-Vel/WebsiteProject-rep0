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525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354"/>
      </w:tblGrid>
      <w:tr w:rsidR="000E24AC" w:rsidRPr="00565B06" w14:paraId="4B2214BA" w14:textId="77777777" w:rsidTr="006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DDB338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55CE48" wp14:editId="27ED450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438F85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5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D54D953" w14:textId="77777777" w:rsidR="000E24AC" w:rsidRPr="00AA48AF" w:rsidRDefault="00AA48AF" w:rsidP="007850D1">
            <w:pPr>
              <w:pStyle w:val="Heading1"/>
              <w:rPr>
                <w:b/>
                <w:bCs w:val="0"/>
                <w:sz w:val="36"/>
                <w:szCs w:val="36"/>
              </w:rPr>
            </w:pPr>
            <w:r w:rsidRPr="00AA48AF">
              <w:rPr>
                <w:b/>
                <w:bCs w:val="0"/>
                <w:sz w:val="36"/>
                <w:szCs w:val="36"/>
              </w:rPr>
              <w:t>PROFILE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52"/>
        <w:tblW w:w="536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254"/>
        <w:gridCol w:w="4017"/>
      </w:tblGrid>
      <w:tr w:rsidR="00DE0C3B" w:rsidRPr="00565B06" w14:paraId="66C37684" w14:textId="77777777" w:rsidTr="00DE0C3B">
        <w:trPr>
          <w:trHeight w:hRule="exact" w:val="1472"/>
        </w:trPr>
        <w:tc>
          <w:tcPr>
            <w:tcW w:w="5254" w:type="dxa"/>
            <w:tcMar>
              <w:right w:w="144" w:type="dxa"/>
            </w:tcMar>
            <w:vAlign w:val="bottom"/>
          </w:tcPr>
          <w:p w14:paraId="32C9935E" w14:textId="31850CA0" w:rsidR="00DE0C3B" w:rsidRPr="00683F79" w:rsidRDefault="00DE0C3B" w:rsidP="00DE0C3B">
            <w:pPr>
              <w:pStyle w:val="Title"/>
              <w:rPr>
                <w:b/>
                <w:bCs/>
              </w:rPr>
            </w:pPr>
            <w:r w:rsidRPr="00683F79">
              <w:rPr>
                <w:b/>
                <w:bCs/>
              </w:rPr>
              <w:t>ADHITHYA</w:t>
            </w:r>
            <w:r w:rsidR="00670AB3">
              <w:rPr>
                <w:b/>
                <w:bCs/>
              </w:rPr>
              <w:t>VEL</w:t>
            </w:r>
          </w:p>
          <w:p w14:paraId="7A274740" w14:textId="447182D0" w:rsidR="00DE0C3B" w:rsidRPr="00565B06" w:rsidRDefault="00670AB3" w:rsidP="00DE0C3B">
            <w:pPr>
              <w:pStyle w:val="Subtitle"/>
            </w:pPr>
            <w:r>
              <w:rPr>
                <w:bCs/>
              </w:rPr>
              <w:t>M V</w:t>
            </w:r>
          </w:p>
        </w:tc>
        <w:tc>
          <w:tcPr>
            <w:tcW w:w="4017" w:type="dxa"/>
            <w:tcMar>
              <w:left w:w="144" w:type="dxa"/>
            </w:tcMar>
            <w:vAlign w:val="bottom"/>
          </w:tcPr>
          <w:p w14:paraId="4FE554BD" w14:textId="3A1F1670" w:rsidR="00DE0C3B" w:rsidRDefault="00000000" w:rsidP="00DE0C3B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3D992A155BD7449982188C813A42221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1E4D8F">
                  <w:t>London</w:t>
                </w:r>
                <w:r w:rsidR="00DE0C3B">
                  <w:t>,</w:t>
                </w:r>
                <w:r w:rsidR="001E4D8F">
                  <w:t xml:space="preserve"> UK</w:t>
                </w:r>
              </w:sdtContent>
            </w:sdt>
            <w:r w:rsidR="00DE0C3B">
              <w:t xml:space="preserve">  </w:t>
            </w:r>
            <w:r w:rsidR="00DE0C3B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773FC30" wp14:editId="279E922F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18B780F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BF0C57B" w14:textId="23BA9903" w:rsidR="00DE0C3B" w:rsidRDefault="00000000" w:rsidP="00DE0C3B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5DA36FE4002B421D8986A6588FF408D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DE0C3B">
                  <w:t>+</w:t>
                </w:r>
                <w:r w:rsidR="00FE0751">
                  <w:t>44</w:t>
                </w:r>
                <w:r w:rsidR="00DE0C3B">
                  <w:t>-</w:t>
                </w:r>
                <w:r w:rsidR="00FE0751">
                  <w:t>7446984567</w:t>
                </w:r>
              </w:sdtContent>
            </w:sdt>
            <w:r w:rsidR="00DE0C3B">
              <w:t xml:space="preserve">  </w:t>
            </w:r>
            <w:r w:rsidR="00DE0C3B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5AD943" wp14:editId="7D4D9E0D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2C5D90B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ED4CBF6" w14:textId="77777777" w:rsidR="00DE0C3B" w:rsidRDefault="00000000" w:rsidP="00DE0C3B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3F544F513C10473F98F0897165CFBF2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DE0C3B">
                  <w:t>adhithyavel.h@gmail.com</w:t>
                </w:r>
              </w:sdtContent>
            </w:sdt>
            <w:r w:rsidR="00DE0C3B">
              <w:t xml:space="preserve">  </w:t>
            </w:r>
            <w:r w:rsidR="00DE0C3B">
              <w:rPr>
                <w:noProof/>
              </w:rPr>
              <mc:AlternateContent>
                <mc:Choice Requires="wps">
                  <w:drawing>
                    <wp:inline distT="0" distB="0" distL="0" distR="0" wp14:anchorId="25B55A33" wp14:editId="39522B92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3338E38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4A172C2" w14:textId="77777777" w:rsidR="00DE0C3B" w:rsidRDefault="00000000" w:rsidP="00DE0C3B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CDBE9E8B865F4423BD2360C89C417EC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DE0C3B">
                  <w:t>www.linkedin.com/in/adhithya-vel-79a464265</w:t>
                </w:r>
              </w:sdtContent>
            </w:sdt>
            <w:r w:rsidR="00DE0C3B">
              <w:t xml:space="preserve">  </w:t>
            </w:r>
            <w:r w:rsidR="00DE0C3B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05E6019" wp14:editId="5F9973AD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1E21A6B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0BC66E0" w14:textId="77777777" w:rsidR="00DE0C3B" w:rsidRPr="00565B06" w:rsidRDefault="00DE0C3B" w:rsidP="00DE0C3B">
            <w:pPr>
              <w:pStyle w:val="ContactInfo"/>
            </w:pPr>
          </w:p>
        </w:tc>
      </w:tr>
      <w:tr w:rsidR="00DE0C3B" w:rsidRPr="00565B06" w14:paraId="144B4A74" w14:textId="77777777" w:rsidTr="00DE0C3B">
        <w:trPr>
          <w:trHeight w:hRule="exact" w:val="54"/>
        </w:trPr>
        <w:tc>
          <w:tcPr>
            <w:tcW w:w="5254" w:type="dxa"/>
            <w:tcMar>
              <w:right w:w="144" w:type="dxa"/>
            </w:tcMar>
            <w:vAlign w:val="bottom"/>
          </w:tcPr>
          <w:p w14:paraId="73A6894E" w14:textId="77777777" w:rsidR="00DE0C3B" w:rsidRPr="00683F79" w:rsidRDefault="00DE0C3B" w:rsidP="00DE0C3B">
            <w:pPr>
              <w:pStyle w:val="Title"/>
              <w:rPr>
                <w:b/>
                <w:bCs/>
              </w:rPr>
            </w:pPr>
          </w:p>
        </w:tc>
        <w:tc>
          <w:tcPr>
            <w:tcW w:w="4017" w:type="dxa"/>
            <w:tcMar>
              <w:left w:w="144" w:type="dxa"/>
            </w:tcMar>
            <w:vAlign w:val="bottom"/>
          </w:tcPr>
          <w:p w14:paraId="56EE6FFE" w14:textId="77777777" w:rsidR="00DE0C3B" w:rsidRDefault="00DE0C3B" w:rsidP="00DE0C3B">
            <w:pPr>
              <w:pStyle w:val="ContactInfo"/>
            </w:pPr>
          </w:p>
        </w:tc>
      </w:tr>
    </w:tbl>
    <w:p w14:paraId="7581F9A9" w14:textId="77777777" w:rsidR="00A77B4D" w:rsidRPr="00565B06" w:rsidRDefault="00FD38D0" w:rsidP="007850D1">
      <w:r>
        <w:t xml:space="preserve">I am </w:t>
      </w:r>
      <w:r w:rsidR="00B8125E">
        <w:t>an</w:t>
      </w:r>
      <w:r>
        <w:t xml:space="preserve"> </w:t>
      </w:r>
      <w:r w:rsidR="00B8125E" w:rsidRPr="00B8125E">
        <w:t xml:space="preserve">ambitious and detail-oriented </w:t>
      </w:r>
      <w:r>
        <w:t>computer student with a passion for technology and a strong academic background.</w:t>
      </w:r>
      <w:r w:rsidR="00B8125E">
        <w:t xml:space="preserve"> </w:t>
      </w:r>
      <w:r w:rsidR="00B8125E" w:rsidRPr="00B8125E">
        <w:t>I have been working on my coding skills in C, C++, HTML, JavaScript and Python. I have a strong interest in technology and I am constantly seeking opportunities to expand my knowledge in the field</w:t>
      </w:r>
      <w:r w:rsidR="00B8125E">
        <w:t xml:space="preserve">. </w:t>
      </w:r>
      <w:r w:rsidR="00B8125E" w:rsidRPr="00B8125E">
        <w:t>I am eager to contribute my skills and knowledge to the industry and am looking forward to the opportunities that lie ahead.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54548C8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653BD4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92D2C8" wp14:editId="26ACEF3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F8E8B6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5915AC9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4B555AB542CC4CF58DB6E8D3BE57F255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CE98FC8" w14:textId="49B023DE" w:rsidR="007C0E0E" w:rsidRPr="00565B06" w:rsidRDefault="00AA48AF" w:rsidP="00B47E1E">
      <w:pPr>
        <w:pStyle w:val="Heading2"/>
      </w:pPr>
      <w:r>
        <w:t>12</w:t>
      </w:r>
      <w:r w:rsidRPr="00AA48AF">
        <w:rPr>
          <w:vertAlign w:val="superscript"/>
        </w:rPr>
        <w:t>th</w:t>
      </w:r>
      <w:r>
        <w:t xml:space="preserve"> grade</w:t>
      </w:r>
      <w:r w:rsidR="007C0E0E" w:rsidRPr="00565B06">
        <w:t xml:space="preserve"> | </w:t>
      </w:r>
      <w:r w:rsidR="00670AB3">
        <w:rPr>
          <w:rStyle w:val="Emphasis"/>
        </w:rPr>
        <w:t>Karnataka State Board</w:t>
      </w:r>
    </w:p>
    <w:p w14:paraId="0F627941" w14:textId="64E234A9" w:rsidR="007C0E0E" w:rsidRPr="005518F1" w:rsidRDefault="00FD38D0" w:rsidP="005518F1">
      <w:pPr>
        <w:pStyle w:val="Heading2"/>
      </w:pPr>
      <w:r>
        <w:t>10</w:t>
      </w:r>
      <w:r w:rsidRPr="00FD38D0">
        <w:rPr>
          <w:vertAlign w:val="superscript"/>
        </w:rPr>
        <w:t>th</w:t>
      </w:r>
      <w:r>
        <w:t xml:space="preserve"> grade</w:t>
      </w:r>
      <w:r w:rsidR="00AA48AF" w:rsidRPr="00565B06">
        <w:t xml:space="preserve">| </w:t>
      </w:r>
      <w:r w:rsidR="00670AB3">
        <w:rPr>
          <w:rStyle w:val="Emphasis"/>
        </w:rPr>
        <w:t>CBSE board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61EE35C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D26377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362D3EC" wp14:editId="1168D9A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015513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53EB68E" w14:textId="77777777" w:rsidR="005E088C" w:rsidRPr="00565B06" w:rsidRDefault="00B8125E" w:rsidP="0004158B">
            <w:pPr>
              <w:pStyle w:val="Heading1"/>
            </w:pPr>
            <w:r>
              <w:t>courses</w:t>
            </w:r>
          </w:p>
        </w:tc>
      </w:tr>
    </w:tbl>
    <w:p w14:paraId="0A913AF5" w14:textId="77777777" w:rsidR="005E088C" w:rsidRPr="00565B06" w:rsidRDefault="00B8125E" w:rsidP="00B47E1E">
      <w:pPr>
        <w:pStyle w:val="Heading2"/>
      </w:pPr>
      <w:r>
        <w:t>Artificial Intelligence and Machine Learning</w:t>
      </w:r>
      <w:r w:rsidR="005E088C" w:rsidRPr="00565B06">
        <w:t xml:space="preserve"> | </w:t>
      </w:r>
      <w:r>
        <w:rPr>
          <w:rStyle w:val="Emphasis"/>
        </w:rPr>
        <w:t>Pantech Solutions</w:t>
      </w:r>
    </w:p>
    <w:p w14:paraId="008F7691" w14:textId="77777777" w:rsidR="005E088C" w:rsidRPr="0042711F" w:rsidRDefault="00B8125E" w:rsidP="00B8125E">
      <w:pPr>
        <w:pStyle w:val="Heading3"/>
        <w:rPr>
          <w:sz w:val="22"/>
          <w:szCs w:val="22"/>
        </w:rPr>
      </w:pPr>
      <w:r w:rsidRPr="0042711F">
        <w:rPr>
          <w:sz w:val="22"/>
          <w:szCs w:val="22"/>
        </w:rPr>
        <w:t>present</w:t>
      </w:r>
    </w:p>
    <w:p w14:paraId="1AC43693" w14:textId="21F0D2CA" w:rsidR="005E088C" w:rsidRPr="00565B06" w:rsidRDefault="00B8125E" w:rsidP="00B47E1E">
      <w:pPr>
        <w:pStyle w:val="Heading2"/>
      </w:pPr>
      <w:r>
        <w:t>CS50</w:t>
      </w:r>
      <w:r w:rsidR="005E088C" w:rsidRPr="00565B06">
        <w:t xml:space="preserve"> | </w:t>
      </w:r>
      <w:r>
        <w:rPr>
          <w:rStyle w:val="Emphasis"/>
        </w:rPr>
        <w:t>By Harvard University</w:t>
      </w:r>
    </w:p>
    <w:p w14:paraId="746E6B15" w14:textId="4BE1B4F4" w:rsidR="005E088C" w:rsidRPr="0042711F" w:rsidRDefault="00B8125E" w:rsidP="004F199F">
      <w:pPr>
        <w:pStyle w:val="Heading3"/>
        <w:rPr>
          <w:sz w:val="22"/>
          <w:szCs w:val="22"/>
        </w:rPr>
      </w:pPr>
      <w:r w:rsidRPr="0042711F">
        <w:rPr>
          <w:sz w:val="22"/>
          <w:szCs w:val="22"/>
        </w:rPr>
        <w:t>present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5FE4AF4A" w14:textId="77777777" w:rsidTr="0042711F">
        <w:trPr>
          <w:trHeight w:val="486"/>
        </w:trPr>
        <w:tc>
          <w:tcPr>
            <w:tcW w:w="725" w:type="dxa"/>
            <w:tcMar>
              <w:right w:w="216" w:type="dxa"/>
            </w:tcMar>
            <w:vAlign w:val="bottom"/>
          </w:tcPr>
          <w:p w14:paraId="4B0F0D7C" w14:textId="346ECA40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89D1B1B" wp14:editId="3F7F640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872130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B85323B" w14:textId="17DC9535" w:rsidR="00143224" w:rsidRPr="00565B06" w:rsidRDefault="006A5959" w:rsidP="00AD6216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CF8B1F" wp14:editId="31C61F3F">
                      <wp:simplePos x="0" y="0"/>
                      <wp:positionH relativeFrom="column">
                        <wp:posOffset>2655289</wp:posOffset>
                      </wp:positionH>
                      <wp:positionV relativeFrom="paragraph">
                        <wp:posOffset>224446</wp:posOffset>
                      </wp:positionV>
                      <wp:extent cx="168065" cy="148660"/>
                      <wp:effectExtent l="38100" t="38100" r="3810" b="60960"/>
                      <wp:wrapNone/>
                      <wp:docPr id="8" name="Star: 4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65" cy="14866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7EE8EB9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Star: 4 Points 8" o:spid="_x0000_s1026" type="#_x0000_t187" style="position:absolute;margin-left:209.1pt;margin-top:17.65pt;width:13.25pt;height: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" fillcolor="#77448b [3204]" strokecolor="white [3212]" strokeweight=".5pt"/>
                  </w:pict>
                </mc:Fallback>
              </mc:AlternateContent>
            </w:r>
            <w:r w:rsidR="00DD79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E04A4C" wp14:editId="5C5520B3">
                      <wp:simplePos x="0" y="0"/>
                      <wp:positionH relativeFrom="column">
                        <wp:posOffset>2599523</wp:posOffset>
                      </wp:positionH>
                      <wp:positionV relativeFrom="paragraph">
                        <wp:posOffset>167786</wp:posOffset>
                      </wp:positionV>
                      <wp:extent cx="279400" cy="273685"/>
                      <wp:effectExtent l="0" t="0" r="6350" b="0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36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8D7461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" o:spid="_x0000_s1026" type="#_x0000_t120" style="position:absolute;margin-left:204.7pt;margin-top:13.2pt;width:22pt;height:2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" fillcolor="#77448b [3204]" stroked="f" strokeweight="1pt">
                      <v:stroke joinstyle="miter"/>
                    </v:shape>
                  </w:pict>
                </mc:Fallback>
              </mc:AlternateContent>
            </w:r>
            <w:r w:rsidR="00A57A44">
              <w:t>SKILLS                                                     ACHIEVEMENTS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111"/>
        <w:gridCol w:w="4529"/>
      </w:tblGrid>
      <w:tr w:rsidR="00143224" w:rsidRPr="00565B06" w14:paraId="2E4EE720" w14:textId="77777777" w:rsidTr="00B93036">
        <w:trPr>
          <w:trHeight w:val="1569"/>
        </w:trPr>
        <w:tc>
          <w:tcPr>
            <w:tcW w:w="4111" w:type="dxa"/>
          </w:tcPr>
          <w:p w14:paraId="63258A04" w14:textId="29224F3C" w:rsidR="00143224" w:rsidRPr="00565B06" w:rsidRDefault="00E52268" w:rsidP="00565B06">
            <w:pPr>
              <w:pStyle w:val="ListBullet"/>
              <w:spacing w:after="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F751F4" wp14:editId="5A88015D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48131</wp:posOffset>
                      </wp:positionV>
                      <wp:extent cx="0" cy="1010920"/>
                      <wp:effectExtent l="0" t="0" r="38100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10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862411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3.8pt" to="200.1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" strokecolor="#77448b [3204]" strokeweight=".5pt">
                      <v:stroke joinstyle="miter"/>
                    </v:line>
                  </w:pict>
                </mc:Fallback>
              </mc:AlternateContent>
            </w:r>
            <w:r w:rsidR="00A57A44">
              <w:t xml:space="preserve">C programming language </w:t>
            </w:r>
          </w:p>
          <w:p w14:paraId="322C9704" w14:textId="42146A35" w:rsidR="00316CE4" w:rsidRDefault="00A57A44" w:rsidP="00316CE4">
            <w:pPr>
              <w:pStyle w:val="ListBullet"/>
              <w:spacing w:after="80"/>
            </w:pPr>
            <w:r>
              <w:t xml:space="preserve">C++ </w:t>
            </w:r>
          </w:p>
          <w:p w14:paraId="0A2A53B6" w14:textId="77777777" w:rsidR="00A57A44" w:rsidRDefault="00A57A44" w:rsidP="00614717">
            <w:pPr>
              <w:pStyle w:val="ListBullet"/>
              <w:spacing w:after="80"/>
            </w:pPr>
            <w:r>
              <w:t xml:space="preserve">Python </w:t>
            </w:r>
          </w:p>
          <w:p w14:paraId="6756A73E" w14:textId="7A235344" w:rsidR="00612564" w:rsidRPr="00565B06" w:rsidRDefault="00612564" w:rsidP="00614717">
            <w:pPr>
              <w:pStyle w:val="ListBullet"/>
              <w:spacing w:after="80"/>
            </w:pPr>
            <w:r>
              <w:t>HTML</w:t>
            </w:r>
          </w:p>
        </w:tc>
        <w:tc>
          <w:tcPr>
            <w:tcW w:w="4529" w:type="dxa"/>
            <w:tcMar>
              <w:left w:w="576" w:type="dxa"/>
            </w:tcMar>
          </w:tcPr>
          <w:p w14:paraId="025AF2BC" w14:textId="153BC4DD" w:rsidR="00143224" w:rsidRDefault="00A57A44" w:rsidP="00565B06">
            <w:pPr>
              <w:pStyle w:val="ListBullet"/>
              <w:spacing w:after="80"/>
            </w:pPr>
            <w:r w:rsidRPr="00A57A44">
              <w:t xml:space="preserve">I am a </w:t>
            </w:r>
            <w:r w:rsidRPr="00654DB8">
              <w:rPr>
                <w:rStyle w:val="Heading2Char"/>
                <w:sz w:val="22"/>
                <w:szCs w:val="22"/>
              </w:rPr>
              <w:t>Professional Air rifle Shooter</w:t>
            </w:r>
            <w:r w:rsidR="00082DEE">
              <w:rPr>
                <w:rStyle w:val="Heading2Char"/>
                <w:sz w:val="22"/>
                <w:szCs w:val="22"/>
              </w:rPr>
              <w:t xml:space="preserve"> </w:t>
            </w:r>
            <w:r w:rsidR="00654DB8" w:rsidRPr="00654DB8">
              <w:rPr>
                <w:rStyle w:val="Heading2Char"/>
                <w:sz w:val="22"/>
                <w:szCs w:val="22"/>
              </w:rPr>
              <w:t>-</w:t>
            </w:r>
            <w:r w:rsidR="006B10CB">
              <w:rPr>
                <w:rStyle w:val="Heading2Char"/>
                <w:sz w:val="22"/>
                <w:szCs w:val="22"/>
              </w:rPr>
              <w:t xml:space="preserve"> </w:t>
            </w:r>
            <w:r w:rsidR="00654DB8" w:rsidRPr="00654DB8">
              <w:rPr>
                <w:rStyle w:val="Heading2Char"/>
                <w:sz w:val="22"/>
                <w:szCs w:val="22"/>
              </w:rPr>
              <w:t>10meter</w:t>
            </w:r>
            <w:r w:rsidR="006B10CB">
              <w:rPr>
                <w:rStyle w:val="Heading2Char"/>
                <w:sz w:val="22"/>
                <w:szCs w:val="22"/>
              </w:rPr>
              <w:t>s</w:t>
            </w:r>
            <w:r w:rsidRPr="00A57A44">
              <w:t xml:space="preserve"> (State Gold medalist).</w:t>
            </w:r>
          </w:p>
          <w:p w14:paraId="761EB76A" w14:textId="77777777" w:rsidR="00AA48AF" w:rsidRPr="00565B06" w:rsidRDefault="00A57A44" w:rsidP="00565B06">
            <w:pPr>
              <w:pStyle w:val="ListBullet"/>
              <w:spacing w:after="80"/>
            </w:pPr>
            <w:r w:rsidRPr="00A57A44">
              <w:t xml:space="preserve">I was a school topper in a </w:t>
            </w:r>
            <w:proofErr w:type="gramStart"/>
            <w:r w:rsidR="00614717" w:rsidRPr="00A57A44">
              <w:t>Math</w:t>
            </w:r>
            <w:proofErr w:type="gramEnd"/>
            <w:r w:rsidRPr="00A57A44">
              <w:t xml:space="preserve"> </w:t>
            </w:r>
            <w:r w:rsidR="00614717" w:rsidRPr="00A57A44">
              <w:t>Edu</w:t>
            </w:r>
            <w:r w:rsidRPr="00A57A44">
              <w:t xml:space="preserve"> platform called MindSpark.</w:t>
            </w:r>
          </w:p>
          <w:p w14:paraId="61E2437B" w14:textId="77777777" w:rsidR="00F904FC" w:rsidRDefault="00614717" w:rsidP="00614717">
            <w:pPr>
              <w:pStyle w:val="ListBullet"/>
              <w:spacing w:after="80"/>
            </w:pPr>
            <w:r>
              <w:t>Top school ranks in National Olympiads.</w:t>
            </w:r>
          </w:p>
          <w:p w14:paraId="136F424B" w14:textId="3D10FDFF" w:rsidR="00880B48" w:rsidRPr="00565B06" w:rsidRDefault="00880B48" w:rsidP="00614717">
            <w:pPr>
              <w:pStyle w:val="ListBullet"/>
              <w:spacing w:after="80"/>
            </w:pPr>
            <w:r>
              <w:t>Won inter</w:t>
            </w:r>
            <w:r w:rsidR="00267173">
              <w:t>-</w:t>
            </w:r>
            <w:r>
              <w:t>school football trophy</w:t>
            </w:r>
            <w:r w:rsidR="00267173">
              <w:t>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9444F7A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4059317" w14:textId="45BE43BA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DBC0107" wp14:editId="1080648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7CCB32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4E89261" w14:textId="16834D6D" w:rsidR="00AC7C34" w:rsidRPr="00565B06" w:rsidRDefault="00000000" w:rsidP="00AD6216">
            <w:pPr>
              <w:pStyle w:val="Heading1"/>
            </w:pPr>
            <w:sdt>
              <w:sdtPr>
                <w:alias w:val="Activities:"/>
                <w:tag w:val="Activities:"/>
                <w:id w:val="-2061776476"/>
                <w:placeholder>
                  <w:docPart w:val="9AE92F7DA62143E48552AC4F9A9E9F8B"/>
                </w:placeholder>
                <w:temporary/>
                <w:showingPlcHdr/>
                <w15:appearance w15:val="hidden"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7CA9FD05" w14:textId="6F4CA81E" w:rsidR="007A0F44" w:rsidRDefault="00614717" w:rsidP="00614717">
      <w:pPr>
        <w:pStyle w:val="ListBullet"/>
      </w:pPr>
      <w:r w:rsidRPr="00614717">
        <w:rPr>
          <w:rStyle w:val="Heading2Char"/>
          <w:sz w:val="24"/>
          <w:szCs w:val="24"/>
        </w:rPr>
        <w:t>HOBBIES</w:t>
      </w:r>
      <w:r>
        <w:t xml:space="preserve"> are </w:t>
      </w:r>
      <w:r w:rsidR="0083081B">
        <w:t>Swimming, Reading, Editing, Playing Keyboard</w:t>
      </w:r>
      <w:r w:rsidR="00654DB8">
        <w:t xml:space="preserve"> and </w:t>
      </w:r>
      <w:r w:rsidR="003070B4">
        <w:t>C</w:t>
      </w:r>
      <w:r w:rsidR="00654DB8">
        <w:t>omposing tunes</w:t>
      </w:r>
      <w:r w:rsidR="0083081B">
        <w:t xml:space="preserve">, </w:t>
      </w:r>
      <w:r w:rsidR="00F72DE1">
        <w:t>listening</w:t>
      </w:r>
      <w:r w:rsidR="0083081B">
        <w:t xml:space="preserve"> to music, </w:t>
      </w:r>
      <w:r w:rsidR="00F72DE1">
        <w:t>play</w:t>
      </w:r>
      <w:r w:rsidR="0083081B">
        <w:t xml:space="preserve"> </w:t>
      </w:r>
      <w:r w:rsidR="00040FAD">
        <w:t>chess</w:t>
      </w:r>
      <w:r w:rsidR="0053528D">
        <w:t>, Karate, Abacus</w:t>
      </w:r>
      <w:r w:rsidR="005C3BDE">
        <w:t xml:space="preserve">, </w:t>
      </w:r>
      <w:r w:rsidR="00B14BE5">
        <w:t xml:space="preserve">Free Hand </w:t>
      </w:r>
      <w:r w:rsidR="00521677">
        <w:t xml:space="preserve">Drawing, </w:t>
      </w:r>
      <w:r w:rsidR="005C3BDE">
        <w:t>Play Cricket and Football.</w:t>
      </w:r>
    </w:p>
    <w:p w14:paraId="205C92C4" w14:textId="236A1E06" w:rsidR="0083081B" w:rsidRDefault="0083081B" w:rsidP="0083081B">
      <w:pPr>
        <w:pStyle w:val="ListBullet"/>
      </w:pPr>
      <w:r>
        <w:rPr>
          <w:rStyle w:val="Heading2Char"/>
          <w:sz w:val="24"/>
          <w:szCs w:val="24"/>
        </w:rPr>
        <w:t>VOL</w:t>
      </w:r>
      <w:r w:rsidR="00F32876">
        <w:rPr>
          <w:rStyle w:val="Heading2Char"/>
          <w:sz w:val="24"/>
          <w:szCs w:val="24"/>
        </w:rPr>
        <w:t>U</w:t>
      </w:r>
      <w:r>
        <w:rPr>
          <w:rStyle w:val="Heading2Char"/>
          <w:sz w:val="24"/>
          <w:szCs w:val="24"/>
        </w:rPr>
        <w:t xml:space="preserve">NTEERED </w:t>
      </w:r>
      <w:r>
        <w:t xml:space="preserve">for an awareness walk on Air Pollution hosted by our school </w:t>
      </w:r>
      <w:r w:rsidR="00F32876">
        <w:t>&amp;</w:t>
      </w:r>
      <w:r>
        <w:t xml:space="preserve"> social cause</w:t>
      </w:r>
    </w:p>
    <w:p w14:paraId="1A773D0D" w14:textId="77777777" w:rsidR="0083081B" w:rsidRDefault="0083081B" w:rsidP="0083081B">
      <w:pPr>
        <w:pStyle w:val="ListBullet"/>
      </w:pPr>
      <w:r>
        <w:rPr>
          <w:rStyle w:val="Heading2Char"/>
          <w:sz w:val="24"/>
          <w:szCs w:val="24"/>
        </w:rPr>
        <w:t xml:space="preserve">PROJECTS </w:t>
      </w:r>
      <w:r>
        <w:t>on note taking application using React.js</w:t>
      </w:r>
    </w:p>
    <w:p w14:paraId="6B6DD903" w14:textId="697ED86C" w:rsidR="0083081B" w:rsidRDefault="0083081B" w:rsidP="0083081B">
      <w:pPr>
        <w:pStyle w:val="ListBullet"/>
      </w:pPr>
      <w:r>
        <w:rPr>
          <w:rStyle w:val="Heading2Char"/>
          <w:sz w:val="24"/>
          <w:szCs w:val="24"/>
        </w:rPr>
        <w:t xml:space="preserve">LANGUAGES KNOWN </w:t>
      </w:r>
      <w:r>
        <w:t>ENGLISH, TAMIL, HINDI &amp; KANNADA.</w:t>
      </w:r>
    </w:p>
    <w:p w14:paraId="702B3841" w14:textId="77777777" w:rsidR="0083081B" w:rsidRPr="00614717" w:rsidRDefault="0042711F" w:rsidP="00294C12">
      <w:pPr>
        <w:pStyle w:val="ListBullet"/>
      </w:pPr>
      <w:r w:rsidRPr="0042711F">
        <w:rPr>
          <w:rStyle w:val="Heading2Char"/>
          <w:sz w:val="24"/>
          <w:szCs w:val="24"/>
        </w:rPr>
        <w:t xml:space="preserve">QUALITIES </w:t>
      </w:r>
      <w:r>
        <w:t>Curiosity and willingness to learn, good attention to detail, Excellent problem-solving skills.</w:t>
      </w:r>
    </w:p>
    <w:sectPr w:rsidR="0083081B" w:rsidRPr="00614717" w:rsidSect="001A761F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65E6" w14:textId="77777777" w:rsidR="001A761F" w:rsidRDefault="001A761F" w:rsidP="00F534FB">
      <w:pPr>
        <w:spacing w:after="0"/>
      </w:pPr>
      <w:r>
        <w:separator/>
      </w:r>
    </w:p>
  </w:endnote>
  <w:endnote w:type="continuationSeparator" w:id="0">
    <w:p w14:paraId="18DA49C8" w14:textId="77777777" w:rsidR="001A761F" w:rsidRDefault="001A761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01B9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E6FB" w14:textId="77777777" w:rsidR="001A761F" w:rsidRDefault="001A761F" w:rsidP="00F534FB">
      <w:pPr>
        <w:spacing w:after="0"/>
      </w:pPr>
      <w:r>
        <w:separator/>
      </w:r>
    </w:p>
  </w:footnote>
  <w:footnote w:type="continuationSeparator" w:id="0">
    <w:p w14:paraId="2FF59C83" w14:textId="77777777" w:rsidR="001A761F" w:rsidRDefault="001A761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333A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22D053" wp14:editId="449EBD9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F45C79F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969DA"/>
    <w:multiLevelType w:val="hybridMultilevel"/>
    <w:tmpl w:val="51140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7297">
    <w:abstractNumId w:val="9"/>
  </w:num>
  <w:num w:numId="2" w16cid:durableId="1733389748">
    <w:abstractNumId w:val="9"/>
    <w:lvlOverride w:ilvl="0">
      <w:startOverride w:val="1"/>
    </w:lvlOverride>
  </w:num>
  <w:num w:numId="3" w16cid:durableId="1681740758">
    <w:abstractNumId w:val="10"/>
  </w:num>
  <w:num w:numId="4" w16cid:durableId="704914703">
    <w:abstractNumId w:val="13"/>
  </w:num>
  <w:num w:numId="5" w16cid:durableId="1298493635">
    <w:abstractNumId w:val="8"/>
  </w:num>
  <w:num w:numId="6" w16cid:durableId="598411307">
    <w:abstractNumId w:val="7"/>
  </w:num>
  <w:num w:numId="7" w16cid:durableId="2143617101">
    <w:abstractNumId w:val="6"/>
  </w:num>
  <w:num w:numId="8" w16cid:durableId="620066168">
    <w:abstractNumId w:val="5"/>
  </w:num>
  <w:num w:numId="9" w16cid:durableId="1278179841">
    <w:abstractNumId w:val="4"/>
  </w:num>
  <w:num w:numId="10" w16cid:durableId="932204463">
    <w:abstractNumId w:val="3"/>
  </w:num>
  <w:num w:numId="11" w16cid:durableId="518276244">
    <w:abstractNumId w:val="2"/>
  </w:num>
  <w:num w:numId="12" w16cid:durableId="227498944">
    <w:abstractNumId w:val="1"/>
  </w:num>
  <w:num w:numId="13" w16cid:durableId="375812351">
    <w:abstractNumId w:val="0"/>
  </w:num>
  <w:num w:numId="14" w16cid:durableId="1052997925">
    <w:abstractNumId w:val="12"/>
  </w:num>
  <w:num w:numId="15" w16cid:durableId="1325358168">
    <w:abstractNumId w:val="11"/>
  </w:num>
  <w:num w:numId="16" w16cid:durableId="17871186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29"/>
    <w:rsid w:val="00002750"/>
    <w:rsid w:val="00004D4E"/>
    <w:rsid w:val="00011895"/>
    <w:rsid w:val="00012374"/>
    <w:rsid w:val="00013818"/>
    <w:rsid w:val="00024730"/>
    <w:rsid w:val="000348ED"/>
    <w:rsid w:val="00040CF1"/>
    <w:rsid w:val="00040FAD"/>
    <w:rsid w:val="0004158B"/>
    <w:rsid w:val="00051DFD"/>
    <w:rsid w:val="00056FE7"/>
    <w:rsid w:val="000570FF"/>
    <w:rsid w:val="00057244"/>
    <w:rsid w:val="00061C1E"/>
    <w:rsid w:val="0006454B"/>
    <w:rsid w:val="00075B13"/>
    <w:rsid w:val="00082DEE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A761F"/>
    <w:rsid w:val="001B0811"/>
    <w:rsid w:val="001B3B5F"/>
    <w:rsid w:val="001B720C"/>
    <w:rsid w:val="001C0DEE"/>
    <w:rsid w:val="001C3957"/>
    <w:rsid w:val="001C46E5"/>
    <w:rsid w:val="001E08A4"/>
    <w:rsid w:val="001E4D8F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7173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0B4"/>
    <w:rsid w:val="0030724A"/>
    <w:rsid w:val="00316CE4"/>
    <w:rsid w:val="00323C3F"/>
    <w:rsid w:val="003279A4"/>
    <w:rsid w:val="00337114"/>
    <w:rsid w:val="0035004C"/>
    <w:rsid w:val="003571C8"/>
    <w:rsid w:val="00383057"/>
    <w:rsid w:val="00385791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11F"/>
    <w:rsid w:val="00437B8B"/>
    <w:rsid w:val="00446D7D"/>
    <w:rsid w:val="00465113"/>
    <w:rsid w:val="00467F3F"/>
    <w:rsid w:val="004727C2"/>
    <w:rsid w:val="00476144"/>
    <w:rsid w:val="004915EA"/>
    <w:rsid w:val="004A4493"/>
    <w:rsid w:val="004B172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1677"/>
    <w:rsid w:val="005247B7"/>
    <w:rsid w:val="005324B1"/>
    <w:rsid w:val="0053528D"/>
    <w:rsid w:val="005372FA"/>
    <w:rsid w:val="005518F1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C3BDE"/>
    <w:rsid w:val="005D0108"/>
    <w:rsid w:val="005E088C"/>
    <w:rsid w:val="005E6E43"/>
    <w:rsid w:val="005F4455"/>
    <w:rsid w:val="006104FF"/>
    <w:rsid w:val="00612564"/>
    <w:rsid w:val="00614717"/>
    <w:rsid w:val="00614B7C"/>
    <w:rsid w:val="0062239B"/>
    <w:rsid w:val="00625B8A"/>
    <w:rsid w:val="00644D4E"/>
    <w:rsid w:val="00646D01"/>
    <w:rsid w:val="00654DB8"/>
    <w:rsid w:val="00663536"/>
    <w:rsid w:val="006648D4"/>
    <w:rsid w:val="00670AB3"/>
    <w:rsid w:val="00673F18"/>
    <w:rsid w:val="00676CEB"/>
    <w:rsid w:val="00683A86"/>
    <w:rsid w:val="00683F79"/>
    <w:rsid w:val="0069300B"/>
    <w:rsid w:val="006A4C72"/>
    <w:rsid w:val="006A5959"/>
    <w:rsid w:val="006B10CB"/>
    <w:rsid w:val="006D65F8"/>
    <w:rsid w:val="006F4D23"/>
    <w:rsid w:val="007175B9"/>
    <w:rsid w:val="0072064D"/>
    <w:rsid w:val="007215A9"/>
    <w:rsid w:val="007253E8"/>
    <w:rsid w:val="00735140"/>
    <w:rsid w:val="0073645E"/>
    <w:rsid w:val="007366E5"/>
    <w:rsid w:val="00745196"/>
    <w:rsid w:val="00755346"/>
    <w:rsid w:val="00776E3A"/>
    <w:rsid w:val="00783127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081B"/>
    <w:rsid w:val="00846AAE"/>
    <w:rsid w:val="00854967"/>
    <w:rsid w:val="00867081"/>
    <w:rsid w:val="00880B48"/>
    <w:rsid w:val="008978E8"/>
    <w:rsid w:val="008A02C4"/>
    <w:rsid w:val="008A49A0"/>
    <w:rsid w:val="008A6538"/>
    <w:rsid w:val="008D4FC8"/>
    <w:rsid w:val="008D5A80"/>
    <w:rsid w:val="008E5483"/>
    <w:rsid w:val="008F3118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242A"/>
    <w:rsid w:val="00A25023"/>
    <w:rsid w:val="00A2760D"/>
    <w:rsid w:val="00A42CE4"/>
    <w:rsid w:val="00A56B81"/>
    <w:rsid w:val="00A57A44"/>
    <w:rsid w:val="00A6314E"/>
    <w:rsid w:val="00A77B4D"/>
    <w:rsid w:val="00A8052D"/>
    <w:rsid w:val="00A9077F"/>
    <w:rsid w:val="00AA04BD"/>
    <w:rsid w:val="00AA276C"/>
    <w:rsid w:val="00AA48AF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4BE5"/>
    <w:rsid w:val="00B204FE"/>
    <w:rsid w:val="00B25746"/>
    <w:rsid w:val="00B47E1E"/>
    <w:rsid w:val="00B528DD"/>
    <w:rsid w:val="00B54661"/>
    <w:rsid w:val="00B55487"/>
    <w:rsid w:val="00B763B5"/>
    <w:rsid w:val="00B8125E"/>
    <w:rsid w:val="00B90654"/>
    <w:rsid w:val="00B91175"/>
    <w:rsid w:val="00B93036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11EC"/>
    <w:rsid w:val="00CF4E23"/>
    <w:rsid w:val="00D046EF"/>
    <w:rsid w:val="00D143D2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D79DC"/>
    <w:rsid w:val="00DE0C3B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4F9C"/>
    <w:rsid w:val="00E229ED"/>
    <w:rsid w:val="00E30CB9"/>
    <w:rsid w:val="00E379DC"/>
    <w:rsid w:val="00E46808"/>
    <w:rsid w:val="00E52268"/>
    <w:rsid w:val="00E5521B"/>
    <w:rsid w:val="00E61D86"/>
    <w:rsid w:val="00E61FB1"/>
    <w:rsid w:val="00E63862"/>
    <w:rsid w:val="00E665C1"/>
    <w:rsid w:val="00E72DA3"/>
    <w:rsid w:val="00E97BD9"/>
    <w:rsid w:val="00EA7329"/>
    <w:rsid w:val="00EE0848"/>
    <w:rsid w:val="00F03B1E"/>
    <w:rsid w:val="00F03F2C"/>
    <w:rsid w:val="00F1202D"/>
    <w:rsid w:val="00F217AB"/>
    <w:rsid w:val="00F32876"/>
    <w:rsid w:val="00F35A06"/>
    <w:rsid w:val="00F435D3"/>
    <w:rsid w:val="00F46425"/>
    <w:rsid w:val="00F5078D"/>
    <w:rsid w:val="00F534FB"/>
    <w:rsid w:val="00F56FFE"/>
    <w:rsid w:val="00F65DA6"/>
    <w:rsid w:val="00F66737"/>
    <w:rsid w:val="00F72DE1"/>
    <w:rsid w:val="00F904FC"/>
    <w:rsid w:val="00F935BF"/>
    <w:rsid w:val="00F94EB5"/>
    <w:rsid w:val="00FA4359"/>
    <w:rsid w:val="00FA4C84"/>
    <w:rsid w:val="00FA7922"/>
    <w:rsid w:val="00FB0F18"/>
    <w:rsid w:val="00FD38D0"/>
    <w:rsid w:val="00FE0751"/>
    <w:rsid w:val="00FE18B2"/>
    <w:rsid w:val="00FE7443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13F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1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hi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555AB542CC4CF58DB6E8D3BE57F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F7B7E-D383-4D6D-8F95-4B1D7655FD7D}"/>
      </w:docPartPr>
      <w:docPartBody>
        <w:p w:rsidR="00F72165" w:rsidRDefault="00B93AA5">
          <w:pPr>
            <w:pStyle w:val="4B555AB542CC4CF58DB6E8D3BE57F255"/>
          </w:pPr>
          <w:r w:rsidRPr="00565B06">
            <w:t>Education</w:t>
          </w:r>
        </w:p>
      </w:docPartBody>
    </w:docPart>
    <w:docPart>
      <w:docPartPr>
        <w:name w:val="9AE92F7DA62143E48552AC4F9A9E9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A61F-D80C-41B8-8EFF-1DF97FF6ABB0}"/>
      </w:docPartPr>
      <w:docPartBody>
        <w:p w:rsidR="00F72165" w:rsidRDefault="00B93AA5">
          <w:pPr>
            <w:pStyle w:val="9AE92F7DA62143E48552AC4F9A9E9F8B"/>
          </w:pPr>
          <w:r w:rsidRPr="00565B06">
            <w:t>Activities</w:t>
          </w:r>
        </w:p>
      </w:docPartBody>
    </w:docPart>
    <w:docPart>
      <w:docPartPr>
        <w:name w:val="3D992A155BD7449982188C813A422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8485F-5572-4CA3-B529-54D91F2B7095}"/>
      </w:docPartPr>
      <w:docPartBody>
        <w:p w:rsidR="00DB2495" w:rsidRDefault="000137D4" w:rsidP="000137D4">
          <w:pPr>
            <w:pStyle w:val="3D992A155BD7449982188C813A422216"/>
          </w:pPr>
          <w:r w:rsidRPr="009D0878">
            <w:t>Address</w:t>
          </w:r>
        </w:p>
      </w:docPartBody>
    </w:docPart>
    <w:docPart>
      <w:docPartPr>
        <w:name w:val="5DA36FE4002B421D8986A6588FF40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57B4E-7F23-481D-97B8-EC616E90FC15}"/>
      </w:docPartPr>
      <w:docPartBody>
        <w:p w:rsidR="00DB2495" w:rsidRDefault="000137D4" w:rsidP="000137D4">
          <w:pPr>
            <w:pStyle w:val="5DA36FE4002B421D8986A6588FF408DD"/>
          </w:pPr>
          <w:r w:rsidRPr="009D0878">
            <w:t>Phone</w:t>
          </w:r>
        </w:p>
      </w:docPartBody>
    </w:docPart>
    <w:docPart>
      <w:docPartPr>
        <w:name w:val="3F544F513C10473F98F0897165CF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AC878-1D52-4863-9888-4246FF45B1FE}"/>
      </w:docPartPr>
      <w:docPartBody>
        <w:p w:rsidR="00DB2495" w:rsidRDefault="000137D4" w:rsidP="000137D4">
          <w:pPr>
            <w:pStyle w:val="3F544F513C10473F98F0897165CFBF2A"/>
          </w:pPr>
          <w:r w:rsidRPr="009D0878">
            <w:t>Email</w:t>
          </w:r>
        </w:p>
      </w:docPartBody>
    </w:docPart>
    <w:docPart>
      <w:docPartPr>
        <w:name w:val="CDBE9E8B865F4423BD2360C89C417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6028E-509D-48B6-AE58-0C3667B3A375}"/>
      </w:docPartPr>
      <w:docPartBody>
        <w:p w:rsidR="00DB2495" w:rsidRDefault="000137D4" w:rsidP="000137D4">
          <w:pPr>
            <w:pStyle w:val="CDBE9E8B865F4423BD2360C89C417ECA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A5"/>
    <w:rsid w:val="000137D4"/>
    <w:rsid w:val="001E7DDA"/>
    <w:rsid w:val="002C2E00"/>
    <w:rsid w:val="00681C32"/>
    <w:rsid w:val="0072768F"/>
    <w:rsid w:val="007A0A0D"/>
    <w:rsid w:val="00A73D78"/>
    <w:rsid w:val="00B93AA5"/>
    <w:rsid w:val="00C84EE5"/>
    <w:rsid w:val="00DB2495"/>
    <w:rsid w:val="00F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555AB542CC4CF58DB6E8D3BE57F255">
    <w:name w:val="4B555AB542CC4CF58DB6E8D3BE57F255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AE92F7DA62143E48552AC4F9A9E9F8B">
    <w:name w:val="9AE92F7DA62143E48552AC4F9A9E9F8B"/>
  </w:style>
  <w:style w:type="paragraph" w:customStyle="1" w:styleId="3D992A155BD7449982188C813A422216">
    <w:name w:val="3D992A155BD7449982188C813A422216"/>
    <w:rsid w:val="000137D4"/>
  </w:style>
  <w:style w:type="paragraph" w:customStyle="1" w:styleId="5DA36FE4002B421D8986A6588FF408DD">
    <w:name w:val="5DA36FE4002B421D8986A6588FF408DD"/>
    <w:rsid w:val="000137D4"/>
  </w:style>
  <w:style w:type="paragraph" w:customStyle="1" w:styleId="3F544F513C10473F98F0897165CFBF2A">
    <w:name w:val="3F544F513C10473F98F0897165CFBF2A"/>
    <w:rsid w:val="000137D4"/>
  </w:style>
  <w:style w:type="paragraph" w:customStyle="1" w:styleId="CDBE9E8B865F4423BD2360C89C417ECA">
    <w:name w:val="CDBE9E8B865F4423BD2360C89C417ECA"/>
    <w:rsid w:val="00013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London, UK</CompanyAddress>
  <CompanyPhone>+44-7446984567</CompanyPhone>
  <CompanyFax/>
  <CompanyEmail>adhithyavel.h@gmail.com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www.linkedin.com/in/adhithya-vel-79a464265</cp:keywords>
  <dc:description/>
  <cp:lastModifiedBy/>
  <cp:revision>1</cp:revision>
  <dcterms:created xsi:type="dcterms:W3CDTF">2023-04-11T07:26:00Z</dcterms:created>
  <dcterms:modified xsi:type="dcterms:W3CDTF">2024-03-13T17:21:00Z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